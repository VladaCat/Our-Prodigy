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E4A" w:rsidRPr="00DD6BA7" w:rsidRDefault="00ED3E4A" w:rsidP="00A247B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означают цвета текста: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То, что точно нужно и оно горит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5B9BD5"/>
          <w:sz w:val="28"/>
        </w:rPr>
      </w:pPr>
      <w:r>
        <w:rPr>
          <w:rFonts w:ascii="Times New Roman" w:hAnsi="Times New Roman"/>
          <w:color w:val="5B9BD5"/>
          <w:sz w:val="28"/>
        </w:rPr>
        <w:t>То, что можно сделать, если будет время</w:t>
      </w:r>
    </w:p>
    <w:p w:rsidR="00ED3E4A" w:rsidRDefault="00ED3E4A" w:rsidP="00A247BF">
      <w:pPr>
        <w:spacing w:line="276" w:lineRule="auto"/>
        <w:rPr>
          <w:rFonts w:ascii="Times New Roman" w:hAnsi="Times New Roman"/>
          <w:color w:val="92D050"/>
          <w:sz w:val="28"/>
        </w:rPr>
      </w:pPr>
      <w:r>
        <w:rPr>
          <w:rFonts w:ascii="Times New Roman" w:hAnsi="Times New Roman"/>
          <w:color w:val="92D050"/>
          <w:sz w:val="28"/>
        </w:rPr>
        <w:t>То, от чего можно отказаться</w:t>
      </w:r>
    </w:p>
    <w:p w:rsidR="00ED3E4A" w:rsidRPr="00DD6BA7" w:rsidRDefault="00ED3E4A" w:rsidP="00A247BF">
      <w:pPr>
        <w:spacing w:line="276" w:lineRule="auto"/>
        <w:rPr>
          <w:rFonts w:ascii="Times New Roman" w:hAnsi="Times New Roman"/>
          <w:color w:val="FFFF00"/>
          <w:sz w:val="28"/>
        </w:rPr>
      </w:pPr>
      <w:r>
        <w:rPr>
          <w:rFonts w:ascii="Times New Roman" w:hAnsi="Times New Roman"/>
          <w:color w:val="FFFF00"/>
          <w:sz w:val="28"/>
        </w:rPr>
        <w:t>То, что точно не будем делать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технологии нам нужно отработать?</w:t>
      </w:r>
    </w:p>
    <w:p w:rsidR="00ED3E4A" w:rsidRDefault="00ED3E4A" w:rsidP="00A247B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Научиться формировать </w:t>
      </w:r>
      <w:r>
        <w:rPr>
          <w:rFonts w:ascii="Times New Roman" w:hAnsi="Times New Roman"/>
          <w:sz w:val="28"/>
          <w:lang w:val="en-US"/>
        </w:rPr>
        <w:t>HTTP</w:t>
      </w:r>
      <w:r w:rsidRPr="00765C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запрос двух типов:</w:t>
      </w:r>
    </w:p>
    <w:p w:rsidR="00ED3E4A" w:rsidRPr="00765C5E" w:rsidRDefault="00ED3E4A" w:rsidP="00A247B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</w:rPr>
      </w:pPr>
      <w:r w:rsidRPr="00765C5E">
        <w:rPr>
          <w:rFonts w:ascii="Times New Roman" w:hAnsi="Times New Roman"/>
          <w:sz w:val="28"/>
        </w:rPr>
        <w:t>Параметрический</w:t>
      </w:r>
    </w:p>
    <w:p w:rsidR="00ED3E4A" w:rsidRDefault="00ED3E4A" w:rsidP="00A247B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телом, с данными</w:t>
      </w:r>
    </w:p>
    <w:p w:rsidR="00ED3E4A" w:rsidRDefault="00ED3E4A" w:rsidP="00A247B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Научиться принимать </w:t>
      </w:r>
      <w:r>
        <w:rPr>
          <w:rFonts w:ascii="Times New Roman" w:hAnsi="Times New Roman"/>
          <w:sz w:val="28"/>
          <w:lang w:val="en-US"/>
        </w:rPr>
        <w:t>HTTP</w:t>
      </w:r>
      <w:r w:rsidRPr="00765C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запрос:</w:t>
      </w:r>
    </w:p>
    <w:p w:rsidR="00ED3E4A" w:rsidRPr="00765C5E" w:rsidRDefault="00ED3E4A" w:rsidP="00A247B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</w:rPr>
      </w:pPr>
      <w:r w:rsidRPr="00765C5E">
        <w:rPr>
          <w:rFonts w:ascii="Times New Roman" w:hAnsi="Times New Roman"/>
          <w:sz w:val="28"/>
        </w:rPr>
        <w:t>Параметрический</w:t>
      </w:r>
    </w:p>
    <w:p w:rsidR="00ED3E4A" w:rsidRDefault="00ED3E4A" w:rsidP="00A247B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телом</w:t>
      </w:r>
    </w:p>
    <w:p w:rsidR="00ED3E4A" w:rsidRDefault="00ED3E4A" w:rsidP="00A247B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подключаться к базе данных с приколами (</w:t>
      </w:r>
      <w:r w:rsidRPr="00765C5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765C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Core</w:t>
      </w:r>
      <w:r>
        <w:rPr>
          <w:rFonts w:ascii="Times New Roman" w:hAnsi="Times New Roman"/>
          <w:sz w:val="28"/>
        </w:rPr>
        <w:t>)</w:t>
      </w:r>
    </w:p>
    <w:p w:rsidR="00ED3E4A" w:rsidRDefault="00ED3E4A" w:rsidP="00A247B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читать базу данных и писать из базы данных в виде пригодном для дальнейшей отправки</w:t>
      </w:r>
    </w:p>
    <w:p w:rsidR="00ED3E4A" w:rsidRDefault="00ED3E4A" w:rsidP="00A247B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Сурреализация/Десюрреализация в </w:t>
      </w:r>
      <w:r>
        <w:rPr>
          <w:rFonts w:ascii="Times New Roman" w:hAnsi="Times New Roman"/>
          <w:sz w:val="28"/>
          <w:lang w:val="en-US"/>
        </w:rPr>
        <w:t>Json</w:t>
      </w:r>
      <w:r>
        <w:rPr>
          <w:rFonts w:ascii="Times New Roman" w:hAnsi="Times New Roman"/>
          <w:sz w:val="28"/>
        </w:rPr>
        <w:t xml:space="preserve"> (на будущее) (наших объектов для авторизации, списков файлов, статистики и т.д.)</w:t>
      </w:r>
    </w:p>
    <w:p w:rsidR="00ED3E4A" w:rsidRPr="0012380E" w:rsidRDefault="00ED3E4A" w:rsidP="00A247B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12380E">
        <w:rPr>
          <w:rFonts w:ascii="Times New Roman" w:hAnsi="Times New Roman"/>
          <w:sz w:val="28"/>
          <w:highlight w:val="green"/>
        </w:rPr>
        <w:t xml:space="preserve">Разобраться с </w:t>
      </w:r>
      <w:r w:rsidRPr="0012380E">
        <w:rPr>
          <w:rFonts w:ascii="Times New Roman" w:hAnsi="Times New Roman"/>
          <w:sz w:val="28"/>
          <w:highlight w:val="green"/>
          <w:lang w:val="en-US"/>
        </w:rPr>
        <w:t>BASE64</w:t>
      </w:r>
    </w:p>
    <w:p w:rsidR="00ED3E4A" w:rsidRDefault="00ED3E4A" w:rsidP="00A247B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другой базы данных</w:t>
      </w:r>
    </w:p>
    <w:p w:rsidR="00ED3E4A" w:rsidRPr="0012380E" w:rsidRDefault="00ED3E4A" w:rsidP="00A247B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highlight w:val="green"/>
        </w:rPr>
      </w:pPr>
      <w:r w:rsidRPr="0012380E">
        <w:rPr>
          <w:rFonts w:ascii="Times New Roman" w:hAnsi="Times New Roman"/>
          <w:sz w:val="28"/>
          <w:highlight w:val="green"/>
        </w:rPr>
        <w:t>Разобраться с потоками (?)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мы хотим? (Ничего не подходит)</w:t>
      </w:r>
    </w:p>
    <w:p w:rsidR="00ED3E4A" w:rsidRPr="00DD6BA7" w:rsidRDefault="00ED3E4A" w:rsidP="00A247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DD6BA7">
        <w:rPr>
          <w:rFonts w:ascii="Times New Roman" w:hAnsi="Times New Roman"/>
          <w:color w:val="FF0000"/>
          <w:sz w:val="28"/>
        </w:rPr>
        <w:t>Авторизация</w:t>
      </w:r>
    </w:p>
    <w:p w:rsidR="00ED3E4A" w:rsidRDefault="00ED3E4A" w:rsidP="00A247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DD6BA7">
        <w:rPr>
          <w:rFonts w:ascii="Times New Roman" w:hAnsi="Times New Roman"/>
          <w:color w:val="FF0000"/>
          <w:sz w:val="28"/>
        </w:rPr>
        <w:t>Создавать пользователей</w:t>
      </w:r>
    </w:p>
    <w:p w:rsidR="00ED3E4A" w:rsidRPr="00DD6BA7" w:rsidRDefault="00ED3E4A" w:rsidP="00A247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DD6BA7">
        <w:rPr>
          <w:rFonts w:ascii="Times New Roman" w:hAnsi="Times New Roman"/>
          <w:color w:val="FF0000"/>
          <w:sz w:val="28"/>
        </w:rPr>
        <w:t>Сохранение картинки (один общий метод)</w:t>
      </w:r>
    </w:p>
    <w:p w:rsidR="00ED3E4A" w:rsidRPr="00A247BF" w:rsidRDefault="00ED3E4A" w:rsidP="00A247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5B9BD5"/>
          <w:sz w:val="28"/>
        </w:rPr>
      </w:pPr>
      <w:r w:rsidRPr="00DD6BA7">
        <w:rPr>
          <w:rFonts w:ascii="Times New Roman" w:hAnsi="Times New Roman"/>
          <w:color w:val="5B9BD5"/>
          <w:sz w:val="28"/>
        </w:rPr>
        <w:t>Статистика</w:t>
      </w:r>
      <w:r>
        <w:rPr>
          <w:rFonts w:ascii="Times New Roman" w:hAnsi="Times New Roman"/>
          <w:color w:val="5B9BD5"/>
          <w:sz w:val="28"/>
        </w:rPr>
        <w:t xml:space="preserve"> </w:t>
      </w:r>
    </w:p>
    <w:p w:rsidR="00ED3E4A" w:rsidRDefault="00ED3E4A" w:rsidP="00A247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92D050"/>
          <w:sz w:val="28"/>
        </w:rPr>
      </w:pPr>
      <w:r w:rsidRPr="00DD6BA7">
        <w:rPr>
          <w:rFonts w:ascii="Times New Roman" w:hAnsi="Times New Roman"/>
          <w:color w:val="92D050"/>
          <w:sz w:val="28"/>
        </w:rPr>
        <w:t>Сохранение/Удаление файла поверх уже существующего</w:t>
      </w:r>
    </w:p>
    <w:p w:rsidR="00ED3E4A" w:rsidRPr="00DD6BA7" w:rsidRDefault="00ED3E4A" w:rsidP="00A247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FFFF00"/>
          <w:sz w:val="28"/>
        </w:rPr>
      </w:pPr>
      <w:r w:rsidRPr="00DD6BA7">
        <w:rPr>
          <w:rFonts w:ascii="Times New Roman" w:hAnsi="Times New Roman"/>
          <w:color w:val="FFFF00"/>
          <w:sz w:val="28"/>
        </w:rPr>
        <w:t>Изучение другой базы данных</w:t>
      </w:r>
    </w:p>
    <w:p w:rsidR="00ED3E4A" w:rsidRDefault="00ED3E4A" w:rsidP="00A247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5B9BD5"/>
          <w:sz w:val="28"/>
        </w:rPr>
      </w:pPr>
      <w:r w:rsidRPr="00A247BF">
        <w:rPr>
          <w:rFonts w:ascii="Times New Roman" w:hAnsi="Times New Roman"/>
          <w:color w:val="5B9BD5"/>
          <w:sz w:val="28"/>
        </w:rPr>
        <w:t>Добиться работы на нескольких машинах</w:t>
      </w:r>
    </w:p>
    <w:p w:rsidR="00ED3E4A" w:rsidRPr="00A247BF" w:rsidRDefault="00ED3E4A" w:rsidP="00A247B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color w:val="FF0000"/>
          <w:sz w:val="28"/>
        </w:rPr>
      </w:pPr>
      <w:r w:rsidRPr="00A247BF">
        <w:rPr>
          <w:rFonts w:ascii="Times New Roman" w:hAnsi="Times New Roman"/>
          <w:color w:val="FF0000"/>
          <w:sz w:val="28"/>
        </w:rPr>
        <w:t>МЫ ХОТИМ СПАТЬ</w:t>
      </w:r>
    </w:p>
    <w:p w:rsidR="00ED3E4A" w:rsidRPr="00A247BF" w:rsidRDefault="00ED3E4A" w:rsidP="00A247B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765C5E">
        <w:rPr>
          <w:rFonts w:ascii="Times New Roman" w:hAnsi="Times New Roman"/>
          <w:sz w:val="28"/>
        </w:rPr>
        <w:t>Нам нужен отдельный кол с Даней по именно нашему проекту</w:t>
      </w:r>
      <w:r>
        <w:rPr>
          <w:rFonts w:ascii="Times New Roman" w:hAnsi="Times New Roman"/>
          <w:sz w:val="28"/>
        </w:rPr>
        <w:t xml:space="preserve"> (?)</w:t>
      </w:r>
    </w:p>
    <w:p w:rsidR="00ED3E4A" w:rsidRDefault="00ED3E4A" w:rsidP="00A247B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у нас есть на данный момент?</w:t>
      </w:r>
    </w:p>
    <w:p w:rsidR="00ED3E4A" w:rsidRDefault="00ED3E4A" w:rsidP="00A247B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нас есть охрененный Пеинт и трогать его не надо, бо обидится</w:t>
      </w:r>
    </w:p>
    <w:p w:rsidR="00ED3E4A" w:rsidRPr="0060596D" w:rsidRDefault="00ED3E4A" w:rsidP="0060596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</w:rPr>
      </w:pPr>
      <w:r w:rsidRPr="0060596D">
        <w:rPr>
          <w:rFonts w:ascii="Times New Roman" w:hAnsi="Times New Roman"/>
          <w:sz w:val="28"/>
        </w:rPr>
        <w:t xml:space="preserve">Метод сохранения </w:t>
      </w:r>
      <w:r w:rsidRPr="0060596D">
        <w:rPr>
          <w:rFonts w:ascii="Times New Roman" w:hAnsi="Times New Roman"/>
          <w:sz w:val="28"/>
          <w:lang w:val="en-US"/>
        </w:rPr>
        <w:t>Json</w:t>
      </w:r>
      <w:r w:rsidRPr="0060596D">
        <w:rPr>
          <w:rFonts w:ascii="Times New Roman" w:hAnsi="Times New Roman"/>
          <w:sz w:val="28"/>
        </w:rPr>
        <w:t xml:space="preserve"> в файл, нужно сделать в массив/поток</w:t>
      </w:r>
      <w:bookmarkStart w:id="0" w:name="_GoBack"/>
      <w:bookmarkEnd w:id="0"/>
    </w:p>
    <w:sectPr w:rsidR="00ED3E4A" w:rsidRPr="0060596D" w:rsidSect="00C55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50206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>
    <w:nsid w:val="1CB04C49"/>
    <w:multiLevelType w:val="hybridMultilevel"/>
    <w:tmpl w:val="A74A4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CB525EE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3">
    <w:nsid w:val="65216340"/>
    <w:multiLevelType w:val="multilevel"/>
    <w:tmpl w:val="217610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74110BA3"/>
    <w:multiLevelType w:val="hybridMultilevel"/>
    <w:tmpl w:val="2286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5C5E"/>
    <w:rsid w:val="0012380E"/>
    <w:rsid w:val="0060596D"/>
    <w:rsid w:val="00765C5E"/>
    <w:rsid w:val="00A247BF"/>
    <w:rsid w:val="00A82A9B"/>
    <w:rsid w:val="00B60FA8"/>
    <w:rsid w:val="00C55B4A"/>
    <w:rsid w:val="00DD6BA7"/>
    <w:rsid w:val="00ED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B4A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65C5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31</TotalTime>
  <Pages>2</Pages>
  <Words>172</Words>
  <Characters>982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Пользователь</cp:lastModifiedBy>
  <cp:revision>3</cp:revision>
  <dcterms:created xsi:type="dcterms:W3CDTF">2021-06-18T14:00:00Z</dcterms:created>
  <dcterms:modified xsi:type="dcterms:W3CDTF">2021-06-18T21:19:00Z</dcterms:modified>
</cp:coreProperties>
</file>